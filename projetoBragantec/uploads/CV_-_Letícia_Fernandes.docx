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32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Tabela de layout para currículo básico"/>
      </w:tblPr>
      <w:tblGrid>
        <w:gridCol w:w="2557"/>
        <w:gridCol w:w="7441"/>
      </w:tblGrid>
      <w:tr w:rsidR="00C414F5" w14:paraId="7EA9D4CB" w14:textId="77777777" w:rsidTr="00B5183E">
        <w:trPr>
          <w:trHeight w:val="778"/>
        </w:trPr>
        <w:tc>
          <w:tcPr>
            <w:tcW w:w="2557" w:type="dxa"/>
          </w:tcPr>
          <w:p w14:paraId="397059C9" w14:textId="77777777" w:rsidR="00C414F5" w:rsidRDefault="00C414F5"/>
        </w:tc>
        <w:tc>
          <w:tcPr>
            <w:tcW w:w="7441" w:type="dxa"/>
            <w:tcMar>
              <w:bottom w:w="576" w:type="dxa"/>
            </w:tcMar>
          </w:tcPr>
          <w:p w14:paraId="26314C5D" w14:textId="1A512FFE" w:rsidR="00C414F5" w:rsidRPr="003E7AC9" w:rsidRDefault="00F50570">
            <w:pPr>
              <w:pStyle w:val="Nome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alias w:val="Seu Nome"/>
                <w:tag w:val=""/>
                <w:id w:val="-936988443"/>
                <w:placeholder>
                  <w:docPart w:val="FA822436DEE94DA08BBB844A5E46C16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537242">
                  <w:rPr>
                    <w:sz w:val="40"/>
                    <w:szCs w:val="40"/>
                  </w:rPr>
                  <w:t>Letícia mayara soares Fernandes</w:t>
                </w:r>
              </w:sdtContent>
            </w:sdt>
          </w:p>
          <w:p w14:paraId="4C4B452E" w14:textId="34C565BE" w:rsidR="00C414F5" w:rsidRDefault="00321722">
            <w:r>
              <w:t>Brasileira, solteira, 1</w:t>
            </w:r>
            <w:r w:rsidR="0080511B">
              <w:t>8</w:t>
            </w:r>
            <w:r>
              <w:t xml:space="preserve"> anos </w:t>
            </w:r>
            <w:r>
              <w:rPr>
                <w:rStyle w:val="nfase"/>
                <w:lang w:val="pt-BR" w:bidi="pt-BR"/>
              </w:rPr>
              <w:t>| </w:t>
            </w:r>
            <w:r>
              <w:t>Rua João Izz</w:t>
            </w:r>
            <w:r w:rsidR="00E3605F">
              <w:t>o</w:t>
            </w:r>
            <w:r>
              <w:t xml:space="preserve"> – Quintas de Bragança, Bragança Paulista - SP</w:t>
            </w:r>
            <w:r w:rsidR="009D5157">
              <w:rPr>
                <w:rStyle w:val="nfase"/>
                <w:lang w:val="pt-BR" w:bidi="pt-BR"/>
              </w:rPr>
              <w:t>  |  </w:t>
            </w:r>
            <w:r>
              <w:t>lemayara16@gma</w:t>
            </w:r>
            <w:r w:rsidR="00E3605F">
              <w:t>i</w:t>
            </w:r>
            <w:r>
              <w:t>l.com</w:t>
            </w:r>
            <w:r w:rsidR="009D5157">
              <w:rPr>
                <w:rStyle w:val="nfase"/>
                <w:lang w:val="pt-BR" w:bidi="pt-BR"/>
              </w:rPr>
              <w:t>  |  </w:t>
            </w:r>
            <w:r>
              <w:t xml:space="preserve"> (11) 99807-5607</w:t>
            </w:r>
          </w:p>
        </w:tc>
      </w:tr>
      <w:tr w:rsidR="00C414F5" w14:paraId="0DB95F8D" w14:textId="77777777" w:rsidTr="00B5183E">
        <w:trPr>
          <w:trHeight w:val="335"/>
        </w:trPr>
        <w:tc>
          <w:tcPr>
            <w:tcW w:w="2557" w:type="dxa"/>
          </w:tcPr>
          <w:p w14:paraId="54555CD7" w14:textId="77777777" w:rsidR="00C414F5" w:rsidRDefault="009D5157">
            <w:pPr>
              <w:pStyle w:val="Ttulo1"/>
              <w:outlineLvl w:val="0"/>
            </w:pPr>
            <w:r>
              <w:rPr>
                <w:lang w:val="pt-BR" w:bidi="pt-BR"/>
              </w:rPr>
              <w:t>Objetivo</w:t>
            </w:r>
          </w:p>
        </w:tc>
        <w:tc>
          <w:tcPr>
            <w:tcW w:w="7441" w:type="dxa"/>
          </w:tcPr>
          <w:p w14:paraId="69D78FED" w14:textId="6EADA8F6" w:rsidR="00C414F5" w:rsidRDefault="00B5183E">
            <w:pPr>
              <w:spacing w:after="180"/>
            </w:pPr>
            <w:r>
              <w:t>D</w:t>
            </w:r>
            <w:r w:rsidR="00321722">
              <w:t xml:space="preserve">esenvolvimento de softwares e </w:t>
            </w:r>
            <w:r w:rsidR="00E3605F">
              <w:t>w</w:t>
            </w:r>
            <w:r w:rsidR="00321722">
              <w:t>e</w:t>
            </w:r>
            <w:r w:rsidR="00DA4C33">
              <w:t>b.</w:t>
            </w:r>
          </w:p>
        </w:tc>
      </w:tr>
      <w:tr w:rsidR="00C414F5" w14:paraId="1073B7B2" w14:textId="77777777" w:rsidTr="00B5183E">
        <w:trPr>
          <w:trHeight w:val="362"/>
        </w:trPr>
        <w:tc>
          <w:tcPr>
            <w:tcW w:w="2557" w:type="dxa"/>
          </w:tcPr>
          <w:p w14:paraId="1B935FA5" w14:textId="77777777" w:rsidR="00C414F5" w:rsidRDefault="009D5157">
            <w:pPr>
              <w:pStyle w:val="Ttulo1"/>
              <w:outlineLvl w:val="0"/>
            </w:pPr>
            <w:r>
              <w:rPr>
                <w:lang w:val="pt-BR" w:bidi="pt-BR"/>
              </w:rPr>
              <w:t>Habilidades e Conhecimentos</w:t>
            </w:r>
          </w:p>
        </w:tc>
        <w:tc>
          <w:tcPr>
            <w:tcW w:w="7441" w:type="dxa"/>
          </w:tcPr>
          <w:p w14:paraId="4263F9D2" w14:textId="2FC8A221" w:rsidR="004E611B" w:rsidRDefault="00321722">
            <w:pPr>
              <w:spacing w:after="180"/>
            </w:pPr>
            <w:r>
              <w:t>PHP, Java</w:t>
            </w:r>
            <w:r w:rsidR="00A64A2A">
              <w:t xml:space="preserve">, </w:t>
            </w:r>
            <w:r>
              <w:t>JavaScript</w:t>
            </w:r>
            <w:r w:rsidR="00A64A2A">
              <w:t>, HTML, CSS, MySQL</w:t>
            </w:r>
            <w:r w:rsidR="00DA4C33">
              <w:t xml:space="preserve">, Python. </w:t>
            </w:r>
          </w:p>
        </w:tc>
      </w:tr>
      <w:tr w:rsidR="00C414F5" w14:paraId="15EBB3D5" w14:textId="77777777" w:rsidTr="00B5183E">
        <w:trPr>
          <w:trHeight w:val="2521"/>
        </w:trPr>
        <w:tc>
          <w:tcPr>
            <w:tcW w:w="2557" w:type="dxa"/>
          </w:tcPr>
          <w:p w14:paraId="425AE94D" w14:textId="77777777" w:rsidR="00C414F5" w:rsidRDefault="009D5157">
            <w:pPr>
              <w:pStyle w:val="Ttulo1"/>
              <w:outlineLvl w:val="0"/>
            </w:pPr>
            <w:r>
              <w:rPr>
                <w:lang w:val="pt-BR" w:bidi="pt-BR"/>
              </w:rPr>
              <w:t>Experiência</w:t>
            </w:r>
          </w:p>
        </w:tc>
        <w:tc>
          <w:tcPr>
            <w:tcW w:w="7441" w:type="dxa"/>
          </w:tcPr>
          <w:p w14:paraId="34B50D4F" w14:textId="08D72D41" w:rsidR="00C414F5" w:rsidRDefault="001A7C94">
            <w:pPr>
              <w:pStyle w:val="Ttulo2"/>
              <w:outlineLvl w:val="1"/>
            </w:pPr>
            <w:r>
              <w:rPr>
                <w:rStyle w:val="Forte"/>
              </w:rPr>
              <w:t>Sistema web para o gerenciamento da saúde pessoal</w:t>
            </w:r>
            <w:r w:rsidR="00AF2A76">
              <w:rPr>
                <w:rStyle w:val="Forte"/>
              </w:rPr>
              <w:t xml:space="preserve"> (ctrl+med)</w:t>
            </w:r>
          </w:p>
          <w:p w14:paraId="20CC5D7A" w14:textId="77777777" w:rsidR="00C414F5" w:rsidRDefault="001A7C94">
            <w:pPr>
              <w:pStyle w:val="Ttulo3"/>
              <w:outlineLvl w:val="2"/>
            </w:pPr>
            <w:r>
              <w:t>fEVEREIRO/18 - ATUAL</w:t>
            </w:r>
            <w:bookmarkStart w:id="0" w:name="_GoBack"/>
            <w:bookmarkEnd w:id="0"/>
          </w:p>
          <w:p w14:paraId="382C0E47" w14:textId="0D2C7C08" w:rsidR="00C414F5" w:rsidRDefault="001A7C94" w:rsidP="001A7C94">
            <w:pPr>
              <w:spacing w:after="180"/>
            </w:pPr>
            <w:r w:rsidRPr="00CE3208">
              <w:rPr>
                <w:b/>
              </w:rPr>
              <w:t>Atribuições</w:t>
            </w:r>
            <w:r>
              <w:t>: Levantamento de requisitos a partir de pesquisas de campo, desenvolvimento de protótipos a partir de princípios de usabilidade, desenvolvimento front-end e back-end do sistema, utilizando as tecnologias: HTML e CSS, JavaScript e PHP e MySQL.</w:t>
            </w:r>
          </w:p>
          <w:p w14:paraId="2FF7BC04" w14:textId="26C79C3C" w:rsidR="00A64A2A" w:rsidRDefault="00A64A2A" w:rsidP="00A64A2A">
            <w:pPr>
              <w:pStyle w:val="Ttulo2"/>
              <w:outlineLvl w:val="1"/>
            </w:pPr>
            <w:r>
              <w:rPr>
                <w:rStyle w:val="Forte"/>
              </w:rPr>
              <w:t xml:space="preserve">Site clínica axilaser </w:t>
            </w:r>
          </w:p>
          <w:p w14:paraId="4DF4BFD1" w14:textId="15E4E62B" w:rsidR="00A64A2A" w:rsidRDefault="00CC49EB" w:rsidP="00A64A2A">
            <w:pPr>
              <w:pStyle w:val="Ttulo3"/>
              <w:outlineLvl w:val="2"/>
            </w:pPr>
            <w:r>
              <w:t>axilaser.com.br</w:t>
            </w:r>
          </w:p>
          <w:p w14:paraId="44FC0A0C" w14:textId="77777777" w:rsidR="00A64A2A" w:rsidRDefault="00A64A2A" w:rsidP="001A7C94">
            <w:pPr>
              <w:spacing w:after="180"/>
            </w:pPr>
            <w:r w:rsidRPr="00CE3208">
              <w:rPr>
                <w:b/>
              </w:rPr>
              <w:t>Atribuições</w:t>
            </w:r>
            <w:r>
              <w:t>: Levantamento de requisitos, desenvolvimento front-end e back-end do sistema, utilizando as tecnologias: HTML, CSS, JavaScript, PHP e MySQL.</w:t>
            </w:r>
          </w:p>
          <w:p w14:paraId="141A4F18" w14:textId="44CE68E7" w:rsidR="00B5183E" w:rsidRDefault="00B5183E" w:rsidP="00B5183E">
            <w:pPr>
              <w:pStyle w:val="Ttulo2"/>
              <w:outlineLvl w:val="1"/>
            </w:pPr>
            <w:r>
              <w:rPr>
                <w:rStyle w:val="Forte"/>
              </w:rPr>
              <w:t>Site realtech automação</w:t>
            </w:r>
          </w:p>
          <w:p w14:paraId="5059124D" w14:textId="067BDA74" w:rsidR="00B5183E" w:rsidRDefault="00B5183E" w:rsidP="00B5183E">
            <w:pPr>
              <w:pStyle w:val="Ttulo3"/>
              <w:outlineLvl w:val="2"/>
            </w:pPr>
            <w:r>
              <w:t>realtechautomacao.com.br</w:t>
            </w:r>
          </w:p>
          <w:p w14:paraId="5B2AD9A0" w14:textId="70585C81" w:rsidR="00B5183E" w:rsidRDefault="00B5183E" w:rsidP="00B5183E">
            <w:pPr>
              <w:spacing w:after="180"/>
            </w:pPr>
            <w:r w:rsidRPr="00CE3208">
              <w:rPr>
                <w:b/>
              </w:rPr>
              <w:t>Atribuições</w:t>
            </w:r>
            <w:r>
              <w:t>: Levantamento de requisitos, desenvolvimento front-end e back-end do sistema, utilizando as tecnologias: HTML, CSS, JavaScript e PHP.</w:t>
            </w:r>
          </w:p>
        </w:tc>
      </w:tr>
      <w:tr w:rsidR="00C414F5" w14:paraId="496AAB1B" w14:textId="77777777" w:rsidTr="00B5183E">
        <w:trPr>
          <w:trHeight w:val="1039"/>
        </w:trPr>
        <w:tc>
          <w:tcPr>
            <w:tcW w:w="2557" w:type="dxa"/>
          </w:tcPr>
          <w:p w14:paraId="0E5EAAA7" w14:textId="77777777" w:rsidR="00C414F5" w:rsidRDefault="001A7C94">
            <w:pPr>
              <w:pStyle w:val="Ttulo1"/>
              <w:outlineLvl w:val="0"/>
            </w:pPr>
            <w:r>
              <w:rPr>
                <w:lang w:val="pt-BR" w:bidi="pt-BR"/>
              </w:rPr>
              <w:t>FORMAÇÃO ACADÊMICA</w:t>
            </w:r>
          </w:p>
        </w:tc>
        <w:tc>
          <w:tcPr>
            <w:tcW w:w="7441" w:type="dxa"/>
          </w:tcPr>
          <w:p w14:paraId="384A5262" w14:textId="77777777" w:rsidR="00A64A2A" w:rsidRDefault="00A64A2A" w:rsidP="00A64A2A">
            <w:pPr>
              <w:pStyle w:val="Ttulo3"/>
              <w:outlineLvl w:val="2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tecnologia em análise e desenvolvimento de sistemas </w:t>
            </w:r>
          </w:p>
          <w:p w14:paraId="43993EA7" w14:textId="21AD7E2A" w:rsidR="00A64A2A" w:rsidRPr="004E611B" w:rsidRDefault="00A64A2A" w:rsidP="00A64A2A">
            <w:pPr>
              <w:pStyle w:val="Ttulo3"/>
              <w:outlineLvl w:val="2"/>
            </w:pPr>
            <w:r>
              <w:t xml:space="preserve">EM CURSO – </w:t>
            </w:r>
            <w:r w:rsidR="0080511B">
              <w:t>2</w:t>
            </w:r>
            <w:r>
              <w:t>º SEMESTRE</w:t>
            </w:r>
          </w:p>
          <w:p w14:paraId="6F634269" w14:textId="77777777" w:rsidR="00A64A2A" w:rsidRDefault="00A64A2A" w:rsidP="00A64A2A">
            <w:pPr>
              <w:spacing w:after="180"/>
            </w:pPr>
            <w:r>
              <w:t>Instituto Federal de Educação, Ciência e Tecnologia de São Paulo – Campus Bragança Paulista</w:t>
            </w:r>
          </w:p>
          <w:p w14:paraId="4DF7BA78" w14:textId="77777777" w:rsidR="00A64A2A" w:rsidRPr="00A64A2A" w:rsidRDefault="00A64A2A" w:rsidP="00A64A2A">
            <w:pPr>
              <w:pStyle w:val="Ttulo3"/>
              <w:outlineLvl w:val="2"/>
            </w:pPr>
            <w:r w:rsidRPr="001A7C94">
              <w:rPr>
                <w:b/>
                <w:color w:val="auto"/>
              </w:rPr>
              <w:t xml:space="preserve">Técnico </w:t>
            </w:r>
            <w:r>
              <w:rPr>
                <w:b/>
                <w:color w:val="auto"/>
              </w:rPr>
              <w:t xml:space="preserve">em informática </w:t>
            </w:r>
            <w:r w:rsidRPr="001A7C94">
              <w:rPr>
                <w:b/>
                <w:color w:val="auto"/>
              </w:rPr>
              <w:t xml:space="preserve">Integrado ao Ensino Médio (3º ano) </w:t>
            </w:r>
          </w:p>
          <w:p w14:paraId="33B95F0B" w14:textId="77777777" w:rsidR="00A64A2A" w:rsidRPr="004E611B" w:rsidRDefault="00A64A2A" w:rsidP="00A64A2A">
            <w:pPr>
              <w:pStyle w:val="Ttulo3"/>
              <w:outlineLvl w:val="2"/>
            </w:pPr>
            <w:r>
              <w:t>ANO DE OBTENÇÃO: 2018</w:t>
            </w:r>
          </w:p>
          <w:p w14:paraId="5A2E9DDA" w14:textId="6BC66245" w:rsidR="00A64A2A" w:rsidRPr="001A7C94" w:rsidRDefault="00A64A2A" w:rsidP="00A64A2A">
            <w:pPr>
              <w:spacing w:after="180"/>
            </w:pPr>
            <w:r>
              <w:t xml:space="preserve">Instituto Federal de Educação, Ciência e Tecnologia de São Paulo – Campus Bragança Paulista </w:t>
            </w:r>
          </w:p>
        </w:tc>
      </w:tr>
      <w:tr w:rsidR="00C414F5" w14:paraId="236B770A" w14:textId="77777777" w:rsidTr="00B5183E">
        <w:trPr>
          <w:trHeight w:val="348"/>
        </w:trPr>
        <w:tc>
          <w:tcPr>
            <w:tcW w:w="2557" w:type="dxa"/>
          </w:tcPr>
          <w:p w14:paraId="1C330EC4" w14:textId="77777777" w:rsidR="00C414F5" w:rsidRDefault="009D5157">
            <w:pPr>
              <w:pStyle w:val="Ttulo1"/>
              <w:outlineLvl w:val="0"/>
            </w:pPr>
            <w:r>
              <w:rPr>
                <w:lang w:val="pt-BR" w:bidi="pt-BR"/>
              </w:rPr>
              <w:t>Comunicação</w:t>
            </w:r>
          </w:p>
        </w:tc>
        <w:tc>
          <w:tcPr>
            <w:tcW w:w="7441" w:type="dxa"/>
          </w:tcPr>
          <w:p w14:paraId="18DE4E38" w14:textId="31BB3D78" w:rsidR="001A7C94" w:rsidRPr="00A64A2A" w:rsidRDefault="001A7C94" w:rsidP="00A64A2A">
            <w:pPr>
              <w:spacing w:after="180"/>
              <w:rPr>
                <w:b/>
              </w:rPr>
            </w:pPr>
            <w:r>
              <w:t>Inglês:</w:t>
            </w:r>
            <w:r w:rsidR="00A64A2A">
              <w:t xml:space="preserve"> </w:t>
            </w:r>
            <w:r>
              <w:t xml:space="preserve">intermediário </w:t>
            </w:r>
          </w:p>
        </w:tc>
      </w:tr>
      <w:tr w:rsidR="00C414F5" w14:paraId="2569B0BF" w14:textId="77777777" w:rsidTr="00B5183E">
        <w:trPr>
          <w:trHeight w:val="3093"/>
        </w:trPr>
        <w:tc>
          <w:tcPr>
            <w:tcW w:w="2557" w:type="dxa"/>
          </w:tcPr>
          <w:p w14:paraId="6CC27E8E" w14:textId="77777777" w:rsidR="00C414F5" w:rsidRDefault="001A7C94">
            <w:pPr>
              <w:pStyle w:val="Ttulo1"/>
              <w:outlineLvl w:val="0"/>
            </w:pPr>
            <w:r>
              <w:rPr>
                <w:lang w:val="pt-BR" w:bidi="pt-BR"/>
              </w:rPr>
              <w:t>atividades extracurriculares</w:t>
            </w:r>
          </w:p>
        </w:tc>
        <w:tc>
          <w:tcPr>
            <w:tcW w:w="7441" w:type="dxa"/>
          </w:tcPr>
          <w:p w14:paraId="7C7DED74" w14:textId="77777777" w:rsidR="00C414F5" w:rsidRDefault="001A7C94">
            <w:pPr>
              <w:pStyle w:val="Ttulo2"/>
              <w:outlineLvl w:val="1"/>
            </w:pPr>
            <w:r>
              <w:rPr>
                <w:rStyle w:val="Forte"/>
              </w:rPr>
              <w:t>PROJETO DE EXTENSÃO IF(MENINAS){NAS EXATAS}</w:t>
            </w:r>
          </w:p>
          <w:p w14:paraId="060B77E6" w14:textId="77777777" w:rsidR="00C414F5" w:rsidRDefault="001A7C94">
            <w:pPr>
              <w:pStyle w:val="Ttulo3"/>
              <w:outlineLvl w:val="2"/>
            </w:pPr>
            <w:r>
              <w:t>http://bra.ifsp.edu.br/ifmeninas/</w:t>
            </w:r>
          </w:p>
          <w:p w14:paraId="7CEC35DD" w14:textId="724C6457" w:rsidR="00C414F5" w:rsidRDefault="001A7C94">
            <w:pPr>
              <w:spacing w:after="180"/>
            </w:pPr>
            <w:r>
              <w:t xml:space="preserve">Instituto Federal de Educação, Ciência e Tecnologia de São Paulo - Campus Bragança Paulista - desde setembro de 2017. </w:t>
            </w:r>
            <w:r w:rsidRPr="00CE3208">
              <w:rPr>
                <w:b/>
              </w:rPr>
              <w:t>Participação</w:t>
            </w:r>
            <w:r>
              <w:t>: Organização de visitas técnicas em empresas de tecnologia e faculdades; Apresentação do curso técnico nas escolas estaduais; Organização e realização de workshops de tecnologias para alunos do campus.</w:t>
            </w:r>
          </w:p>
          <w:p w14:paraId="0CDB64E3" w14:textId="77777777" w:rsidR="00CE3208" w:rsidRPr="00CE3208" w:rsidRDefault="00CE3208" w:rsidP="00CE3208">
            <w:pPr>
              <w:pStyle w:val="Ttulo3"/>
              <w:outlineLvl w:val="2"/>
              <w:rPr>
                <w:b/>
                <w:color w:val="auto"/>
              </w:rPr>
            </w:pPr>
            <w:r w:rsidRPr="00CE3208">
              <w:rPr>
                <w:b/>
                <w:color w:val="auto"/>
              </w:rPr>
              <w:t xml:space="preserve">VI </w:t>
            </w:r>
            <w:r>
              <w:rPr>
                <w:b/>
                <w:color w:val="auto"/>
              </w:rPr>
              <w:t xml:space="preserve">e vii </w:t>
            </w:r>
            <w:r w:rsidRPr="00CE3208">
              <w:rPr>
                <w:b/>
                <w:color w:val="auto"/>
              </w:rPr>
              <w:t>Bragantec - Feira de Ciência e Tecnologia do IFSP</w:t>
            </w:r>
          </w:p>
          <w:p w14:paraId="57BA1262" w14:textId="77777777" w:rsidR="00CE3208" w:rsidRDefault="00CE3208" w:rsidP="00CE3208">
            <w:pPr>
              <w:pStyle w:val="Ttulo3"/>
              <w:outlineLvl w:val="2"/>
            </w:pPr>
            <w:r>
              <w:t>http://bra.ifsp.edu.br/bragantec/</w:t>
            </w:r>
          </w:p>
          <w:p w14:paraId="3B2F6CB2" w14:textId="3B6D42FF" w:rsidR="00CE3208" w:rsidRPr="00CE3208" w:rsidRDefault="00CE3208" w:rsidP="00CE3208">
            <w:pPr>
              <w:spacing w:after="180"/>
            </w:pPr>
            <w:r>
              <w:t>Instituto Federal de Educação, Ciência e Tecnologia de São Paulo - Campus Bragança Paulista – 2016 e 2017.</w:t>
            </w:r>
            <w:r w:rsidR="00B5183E">
              <w:t xml:space="preserve"> </w:t>
            </w:r>
            <w:r w:rsidRPr="00CE3208">
              <w:rPr>
                <w:b/>
              </w:rPr>
              <w:t>Participação</w:t>
            </w:r>
            <w:r>
              <w:t>: Organização do evento.</w:t>
            </w:r>
          </w:p>
        </w:tc>
      </w:tr>
    </w:tbl>
    <w:p w14:paraId="62AE5F2F" w14:textId="77777777" w:rsidR="00C414F5" w:rsidRDefault="00C414F5"/>
    <w:sectPr w:rsidR="00C414F5" w:rsidSect="00826D83">
      <w:footerReference w:type="default" r:id="rId8"/>
      <w:pgSz w:w="11906" w:h="16838" w:code="9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AC576" w14:textId="77777777" w:rsidR="00F50570" w:rsidRDefault="00F50570">
      <w:pPr>
        <w:spacing w:after="0" w:line="240" w:lineRule="auto"/>
      </w:pPr>
      <w:r>
        <w:separator/>
      </w:r>
    </w:p>
  </w:endnote>
  <w:endnote w:type="continuationSeparator" w:id="0">
    <w:p w14:paraId="48FBF4D6" w14:textId="77777777" w:rsidR="00F50570" w:rsidRDefault="00F50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FA41B" w14:textId="77777777" w:rsidR="004E611B" w:rsidRDefault="004E611B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AFF69" w14:textId="77777777" w:rsidR="00F50570" w:rsidRDefault="00F50570">
      <w:pPr>
        <w:spacing w:after="0" w:line="240" w:lineRule="auto"/>
      </w:pPr>
      <w:r>
        <w:separator/>
      </w:r>
    </w:p>
  </w:footnote>
  <w:footnote w:type="continuationSeparator" w:id="0">
    <w:p w14:paraId="5A89B960" w14:textId="77777777" w:rsidR="00F50570" w:rsidRDefault="00F50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D2B26"/>
    <w:multiLevelType w:val="hybridMultilevel"/>
    <w:tmpl w:val="F1C0D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22"/>
    <w:rsid w:val="001A7C94"/>
    <w:rsid w:val="00321722"/>
    <w:rsid w:val="00345536"/>
    <w:rsid w:val="003E7AC9"/>
    <w:rsid w:val="00424815"/>
    <w:rsid w:val="00450885"/>
    <w:rsid w:val="004E611B"/>
    <w:rsid w:val="00537242"/>
    <w:rsid w:val="00596EC0"/>
    <w:rsid w:val="00794BBD"/>
    <w:rsid w:val="0080511B"/>
    <w:rsid w:val="00826D83"/>
    <w:rsid w:val="00950C63"/>
    <w:rsid w:val="009D5157"/>
    <w:rsid w:val="00A64A2A"/>
    <w:rsid w:val="00A80AE1"/>
    <w:rsid w:val="00AF2A76"/>
    <w:rsid w:val="00B25A94"/>
    <w:rsid w:val="00B5183E"/>
    <w:rsid w:val="00BE58BC"/>
    <w:rsid w:val="00C20555"/>
    <w:rsid w:val="00C414F5"/>
    <w:rsid w:val="00C94908"/>
    <w:rsid w:val="00CC49EB"/>
    <w:rsid w:val="00CE3208"/>
    <w:rsid w:val="00DA4C33"/>
    <w:rsid w:val="00DF0454"/>
    <w:rsid w:val="00DF72EB"/>
    <w:rsid w:val="00E3605F"/>
    <w:rsid w:val="00F50570"/>
    <w:rsid w:val="00FC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8482"/>
  <w15:chartTrackingRefBased/>
  <w15:docId w15:val="{199BA6DD-E1BA-4C4A-9AE6-CE2062FF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pt-PT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Ttulo2">
    <w:name w:val="heading 2"/>
    <w:basedOn w:val="Normal"/>
    <w:link w:val="Ttulo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link w:val="Ttulo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Ttulo4">
    <w:name w:val="heading 4"/>
    <w:basedOn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kern w:val="20"/>
    </w:rPr>
  </w:style>
  <w:style w:type="character" w:customStyle="1" w:styleId="Ttulo2Char">
    <w:name w:val="Título 2 Char"/>
    <w:basedOn w:val="Fontepargpadro"/>
    <w:link w:val="Ttulo2"/>
    <w:uiPriority w:val="9"/>
    <w:rPr>
      <w:caps/>
      <w:color w:val="000000" w:themeColor="text1"/>
      <w:kern w:val="20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5"/>
    <w:qFormat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Pr>
      <w:caps/>
      <w:color w:val="7F7F7F" w:themeColor="text1" w:themeTint="80"/>
      <w:szCs w:val="17"/>
    </w:rPr>
  </w:style>
  <w:style w:type="paragraph" w:customStyle="1" w:styleId="Nome">
    <w:name w:val="No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nfase">
    <w:name w:val="Emphasis"/>
    <w:basedOn w:val="Fontepargpadro"/>
    <w:uiPriority w:val="4"/>
    <w:unhideWhenUsed/>
    <w:qFormat/>
    <w:rPr>
      <w:b/>
      <w:iCs w:val="0"/>
      <w:color w:val="0D0D0D" w:themeColor="text1" w:themeTint="F2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Pr>
      <w:b/>
      <w:bCs/>
      <w:caps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paragraph" w:styleId="PargrafodaLista">
    <w:name w:val="List Paragraph"/>
    <w:basedOn w:val="Normal"/>
    <w:uiPriority w:val="34"/>
    <w:unhideWhenUsed/>
    <w:qFormat/>
    <w:rsid w:val="001A7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ar\AppData\Roaming\Microsoft\Templates\Curr&#237;culo%20b&#225;sic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822436DEE94DA08BBB844A5E46C1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9DEDCA-138B-4565-ABB9-98B27DB43ED4}"/>
      </w:docPartPr>
      <w:docPartBody>
        <w:p w:rsidR="00B5542D" w:rsidRDefault="008969F1">
          <w:pPr>
            <w:pStyle w:val="FA822436DEE94DA08BBB844A5E46C16A"/>
          </w:pPr>
          <w:r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F1"/>
    <w:rsid w:val="002E3554"/>
    <w:rsid w:val="00375001"/>
    <w:rsid w:val="0082533E"/>
    <w:rsid w:val="00860B97"/>
    <w:rsid w:val="008969F1"/>
    <w:rsid w:val="008D4C71"/>
    <w:rsid w:val="009D62CD"/>
    <w:rsid w:val="00B5542D"/>
    <w:rsid w:val="00EC047A"/>
    <w:rsid w:val="00F22CE4"/>
    <w:rsid w:val="00F7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822436DEE94DA08BBB844A5E46C16A">
    <w:name w:val="FA822436DEE94DA08BBB844A5E46C16A"/>
  </w:style>
  <w:style w:type="paragraph" w:customStyle="1" w:styleId="E44CCB851AF346A890F6152741ED1C8F">
    <w:name w:val="E44CCB851AF346A890F6152741ED1C8F"/>
  </w:style>
  <w:style w:type="paragraph" w:customStyle="1" w:styleId="566E4BD86F1F45058C3617E72C8D8D89">
    <w:name w:val="566E4BD86F1F45058C3617E72C8D8D89"/>
  </w:style>
  <w:style w:type="paragraph" w:customStyle="1" w:styleId="6CED7242222249E6BAF5BF8FA8EBBA62">
    <w:name w:val="6CED7242222249E6BAF5BF8FA8EBBA62"/>
  </w:style>
  <w:style w:type="paragraph" w:customStyle="1" w:styleId="BAE0266CD11E42238E2CB8612CE0376D">
    <w:name w:val="BAE0266CD11E42238E2CB8612CE0376D"/>
  </w:style>
  <w:style w:type="paragraph" w:customStyle="1" w:styleId="6EA9CF0725D14DB68AACB6AD36D645B5">
    <w:name w:val="6EA9CF0725D14DB68AACB6AD36D645B5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BF48B210969B4855BC96CE3B0BF441C0">
    <w:name w:val="BF48B210969B4855BC96CE3B0BF441C0"/>
  </w:style>
  <w:style w:type="character" w:styleId="Forte">
    <w:name w:val="Strong"/>
    <w:basedOn w:val="Fontepargpadro"/>
    <w:uiPriority w:val="5"/>
    <w:qFormat/>
    <w:rPr>
      <w:b/>
      <w:bCs/>
    </w:rPr>
  </w:style>
  <w:style w:type="paragraph" w:customStyle="1" w:styleId="01E066FF26F1481BBEC815F31CFB17F8">
    <w:name w:val="01E066FF26F1481BBEC815F31CFB17F8"/>
  </w:style>
  <w:style w:type="paragraph" w:customStyle="1" w:styleId="1C636A42EE184EFE99ABD04F6E71734D">
    <w:name w:val="1C636A42EE184EFE99ABD04F6E71734D"/>
  </w:style>
  <w:style w:type="paragraph" w:customStyle="1" w:styleId="F0D21F4E64424BA59408DA7709B795D7">
    <w:name w:val="F0D21F4E64424BA59408DA7709B795D7"/>
  </w:style>
  <w:style w:type="paragraph" w:customStyle="1" w:styleId="5F536102BABB465EA9FBCFB4114CFCFC">
    <w:name w:val="5F536102BABB465EA9FBCFB4114CFCFC"/>
  </w:style>
  <w:style w:type="paragraph" w:customStyle="1" w:styleId="BFC9563755204AD0B706F29FE655569E">
    <w:name w:val="BFC9563755204AD0B706F29FE655569E"/>
  </w:style>
  <w:style w:type="paragraph" w:customStyle="1" w:styleId="CCEF3E4839074523AC2969A019AFC377">
    <w:name w:val="CCEF3E4839074523AC2969A019AFC377"/>
  </w:style>
  <w:style w:type="paragraph" w:customStyle="1" w:styleId="818B2BE1571E4D0EA4A8D7E2185A0333">
    <w:name w:val="818B2BE1571E4D0EA4A8D7E2185A0333"/>
  </w:style>
  <w:style w:type="paragraph" w:customStyle="1" w:styleId="2378F638275947339DF9DA7C3EFCA1D3">
    <w:name w:val="2378F638275947339DF9DA7C3EFCA1D3"/>
  </w:style>
  <w:style w:type="paragraph" w:customStyle="1" w:styleId="4AC33A1EC9654E9083D6C89F9DC5CFE6">
    <w:name w:val="4AC33A1EC9654E9083D6C89F9DC5CFE6"/>
  </w:style>
  <w:style w:type="paragraph" w:customStyle="1" w:styleId="8C9014BA923941C198DA1DE541E66A0F">
    <w:name w:val="8C9014BA923941C198DA1DE541E66A0F"/>
  </w:style>
  <w:style w:type="paragraph" w:customStyle="1" w:styleId="BD78AAAA7974427197FD1F706345ACA5">
    <w:name w:val="BD78AAAA7974427197FD1F706345ACA5"/>
  </w:style>
  <w:style w:type="paragraph" w:customStyle="1" w:styleId="441C930842C7447FA9154F30E9B8787F">
    <w:name w:val="441C930842C7447FA9154F30E9B8787F"/>
  </w:style>
  <w:style w:type="paragraph" w:customStyle="1" w:styleId="47BD88A2539C495FB9DFD4E11324809B">
    <w:name w:val="47BD88A2539C495FB9DFD4E11324809B"/>
  </w:style>
  <w:style w:type="paragraph" w:customStyle="1" w:styleId="FAED31DC078C4BA792F26287AF2C04C9">
    <w:name w:val="FAED31DC078C4BA792F26287AF2C04C9"/>
  </w:style>
  <w:style w:type="paragraph" w:customStyle="1" w:styleId="EA05BBE1F0C14086A2A2E93514359300">
    <w:name w:val="EA05BBE1F0C14086A2A2E93514359300"/>
  </w:style>
  <w:style w:type="paragraph" w:customStyle="1" w:styleId="387E89A088754C7CABB68791589781A4">
    <w:name w:val="387E89A088754C7CABB68791589781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</Template>
  <TotalTime>2</TotalTime>
  <Pages>1</Pages>
  <Words>330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mayara soares Fernandes</dc:creator>
  <cp:keywords/>
  <dc:description/>
  <cp:lastModifiedBy>Letícia Fernandes</cp:lastModifiedBy>
  <cp:revision>4</cp:revision>
  <cp:lastPrinted>2019-10-14T14:00:00Z</cp:lastPrinted>
  <dcterms:created xsi:type="dcterms:W3CDTF">2019-10-14T13:59:00Z</dcterms:created>
  <dcterms:modified xsi:type="dcterms:W3CDTF">2019-10-14T14:00:00Z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